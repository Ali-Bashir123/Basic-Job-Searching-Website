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5900" w14:textId="5474BBEF" w:rsidR="00CF40B0" w:rsidRPr="00E87936" w:rsidRDefault="00AC66E6" w:rsidP="00E942AD">
      <w:pPr>
        <w:shd w:val="clear" w:color="auto" w:fill="268BD2"/>
        <w:jc w:val="both"/>
        <w:rPr>
          <w:color w:val="FFFFFF" w:themeColor="background1"/>
        </w:rPr>
      </w:pPr>
      <w:r w:rsidRPr="00E87936">
        <w:rPr>
          <w:color w:val="FFFFFF" w:themeColor="background1"/>
        </w:rPr>
        <w:t>WEB APPLICATION DEVELOPMENT 1 COURSEWORK</w:t>
      </w:r>
      <w:r w:rsidRPr="00E87936">
        <w:rPr>
          <w:color w:val="FFFFFF" w:themeColor="background1"/>
        </w:rPr>
        <w:tab/>
      </w:r>
      <w:r w:rsidRPr="00E87936">
        <w:rPr>
          <w:color w:val="FFFFFF" w:themeColor="background1"/>
        </w:rPr>
        <w:tab/>
      </w:r>
      <w:r w:rsidRPr="00E87936">
        <w:rPr>
          <w:color w:val="FFFFFF" w:themeColor="background1"/>
        </w:rPr>
        <w:tab/>
        <w:t>TRIMESTER B 202</w:t>
      </w:r>
      <w:r w:rsidR="00534B7C">
        <w:rPr>
          <w:color w:val="FFFFFF" w:themeColor="background1"/>
        </w:rPr>
        <w:t>2</w:t>
      </w:r>
      <w:r w:rsidRPr="00E87936">
        <w:rPr>
          <w:color w:val="FFFFFF" w:themeColor="background1"/>
        </w:rPr>
        <w:t>/2</w:t>
      </w:r>
      <w:r w:rsidR="00534B7C">
        <w:rPr>
          <w:color w:val="FFFFFF" w:themeColor="background1"/>
        </w:rPr>
        <w:t>3</w:t>
      </w:r>
    </w:p>
    <w:p w14:paraId="7EBE1702" w14:textId="77777777" w:rsidR="00396119" w:rsidRDefault="00396119" w:rsidP="00E942AD">
      <w:pPr>
        <w:jc w:val="both"/>
      </w:pPr>
    </w:p>
    <w:p w14:paraId="5D85A8E7" w14:textId="77777777" w:rsidR="00396119" w:rsidRDefault="00396119" w:rsidP="00E942AD">
      <w:pPr>
        <w:jc w:val="both"/>
      </w:pPr>
    </w:p>
    <w:p w14:paraId="6BAD8573" w14:textId="41D94655" w:rsidR="0052539F" w:rsidRDefault="00534B7C" w:rsidP="0052539F">
      <w:pPr>
        <w:jc w:val="both"/>
      </w:pPr>
      <w:r>
        <w:t>Student</w:t>
      </w:r>
      <w:r w:rsidR="0052539F">
        <w:t xml:space="preserve"> Number:</w:t>
      </w:r>
      <w:r w:rsidR="0052539F">
        <w:tab/>
      </w:r>
      <w:r w:rsidR="00B5275D">
        <w:t>S2215083</w:t>
      </w:r>
    </w:p>
    <w:p w14:paraId="7AE57D51" w14:textId="66E93230" w:rsidR="0052539F" w:rsidRDefault="0052539F" w:rsidP="0052539F">
      <w:pPr>
        <w:jc w:val="both"/>
      </w:pPr>
      <w:r>
        <w:t>Name :</w:t>
      </w:r>
      <w:r>
        <w:tab/>
      </w:r>
      <w:r>
        <w:tab/>
      </w:r>
      <w:r>
        <w:tab/>
      </w:r>
      <w:r w:rsidR="00B5275D">
        <w:t>Mohammad Ali Bashir</w:t>
      </w:r>
    </w:p>
    <w:p w14:paraId="51058609" w14:textId="5DC0A160" w:rsidR="0052539F" w:rsidRDefault="0052539F" w:rsidP="0052539F">
      <w:pPr>
        <w:jc w:val="both"/>
      </w:pPr>
      <w:r>
        <w:t xml:space="preserve">Programme : </w:t>
      </w:r>
      <w:r>
        <w:tab/>
        <w:t xml:space="preserve">         </w:t>
      </w:r>
    </w:p>
    <w:p w14:paraId="5BF3D99D" w14:textId="77777777" w:rsidR="0052539F" w:rsidRDefault="0052539F" w:rsidP="0052539F">
      <w:pPr>
        <w:jc w:val="both"/>
      </w:pPr>
    </w:p>
    <w:p w14:paraId="34F04DC7" w14:textId="77777777" w:rsidR="00396119" w:rsidRDefault="0052539F" w:rsidP="0052539F">
      <w:pPr>
        <w:jc w:val="both"/>
      </w:pPr>
      <w:r>
        <w:t>I confirm that the material contained within the submitted coursework is all my own work unless otherwise stated below</w:t>
      </w:r>
    </w:p>
    <w:tbl>
      <w:tblPr>
        <w:tblStyle w:val="TableGrid"/>
        <w:tblpPr w:leftFromText="180" w:rightFromText="180" w:vertAnchor="page" w:horzAnchor="margin" w:tblpY="4363"/>
        <w:tblW w:w="9184" w:type="dxa"/>
        <w:tblLook w:val="04A0" w:firstRow="1" w:lastRow="0" w:firstColumn="1" w:lastColumn="0" w:noHBand="0" w:noVBand="1"/>
      </w:tblPr>
      <w:tblGrid>
        <w:gridCol w:w="1188"/>
        <w:gridCol w:w="9983"/>
      </w:tblGrid>
      <w:tr w:rsidR="0052539F" w:rsidRPr="00E87936" w14:paraId="0CAD39AA" w14:textId="77777777" w:rsidTr="0052539F">
        <w:trPr>
          <w:trHeight w:val="316"/>
        </w:trPr>
        <w:tc>
          <w:tcPr>
            <w:tcW w:w="2405" w:type="dxa"/>
          </w:tcPr>
          <w:p w14:paraId="01E49ACC" w14:textId="77777777" w:rsidR="0052539F" w:rsidRPr="00E87936" w:rsidRDefault="0052539F" w:rsidP="0052539F">
            <w:pPr>
              <w:jc w:val="both"/>
            </w:pPr>
            <w:r w:rsidRPr="00E87936">
              <w:t>Type</w:t>
            </w:r>
          </w:p>
        </w:tc>
        <w:tc>
          <w:tcPr>
            <w:tcW w:w="6779" w:type="dxa"/>
          </w:tcPr>
          <w:p w14:paraId="3A132CDF" w14:textId="77777777" w:rsidR="0052539F" w:rsidRPr="00E87936" w:rsidRDefault="0052539F" w:rsidP="0052539F">
            <w:pPr>
              <w:jc w:val="both"/>
            </w:pPr>
            <w:r w:rsidRPr="00E87936">
              <w:t>Sources</w:t>
            </w:r>
          </w:p>
        </w:tc>
      </w:tr>
      <w:tr w:rsidR="0052539F" w:rsidRPr="00E87936" w14:paraId="22BAC77E" w14:textId="77777777" w:rsidTr="0052539F">
        <w:trPr>
          <w:trHeight w:val="316"/>
        </w:trPr>
        <w:tc>
          <w:tcPr>
            <w:tcW w:w="2405" w:type="dxa"/>
          </w:tcPr>
          <w:p w14:paraId="6C89E048" w14:textId="77777777" w:rsidR="0052539F" w:rsidRPr="00E87936" w:rsidRDefault="0052539F" w:rsidP="0052539F">
            <w:pPr>
              <w:jc w:val="both"/>
            </w:pPr>
            <w:r>
              <w:t>HTML</w:t>
            </w:r>
          </w:p>
        </w:tc>
        <w:tc>
          <w:tcPr>
            <w:tcW w:w="6779" w:type="dxa"/>
          </w:tcPr>
          <w:p w14:paraId="13037BEA" w14:textId="34CAD5DF" w:rsidR="00F06F5A" w:rsidRDefault="00F06F5A" w:rsidP="0052539F">
            <w:pPr>
              <w:jc w:val="both"/>
            </w:pPr>
            <w:r>
              <w:t>Icon for navbar</w:t>
            </w:r>
            <w:r w:rsidR="007D6ABA">
              <w:t>:</w:t>
            </w:r>
          </w:p>
          <w:p w14:paraId="006E2CD6" w14:textId="4EC1C3E0" w:rsidR="0052539F" w:rsidRDefault="00CA0A1D" w:rsidP="0052539F">
            <w:pPr>
              <w:jc w:val="both"/>
            </w:pPr>
            <w:hyperlink r:id="rId8" w:history="1">
              <w:r w:rsidRPr="00AD09BE">
                <w:rPr>
                  <w:rStyle w:val="Hyperlink"/>
                </w:rPr>
                <w:t>https://www.w3schools.com/howto/howto_j</w:t>
              </w:r>
              <w:r w:rsidRPr="00AD09BE">
                <w:rPr>
                  <w:rStyle w:val="Hyperlink"/>
                </w:rPr>
                <w:t>s</w:t>
              </w:r>
              <w:r w:rsidRPr="00AD09BE">
                <w:rPr>
                  <w:rStyle w:val="Hyperlink"/>
                </w:rPr>
                <w:t>_mobile_navbar.asp</w:t>
              </w:r>
            </w:hyperlink>
          </w:p>
          <w:p w14:paraId="7A85FBF3" w14:textId="77777777" w:rsidR="00CA0A1D" w:rsidRDefault="00CA0A1D" w:rsidP="0052539F">
            <w:pPr>
              <w:jc w:val="both"/>
            </w:pPr>
          </w:p>
          <w:p w14:paraId="66A0EEEC" w14:textId="7F03F90B" w:rsidR="007D6ABA" w:rsidRDefault="00903922" w:rsidP="0052539F">
            <w:pPr>
              <w:jc w:val="both"/>
            </w:pPr>
            <w:r>
              <w:t>Importing Icons for navbar:</w:t>
            </w:r>
          </w:p>
          <w:p w14:paraId="51857B58" w14:textId="4DADB2F9" w:rsidR="007D6ABA" w:rsidRDefault="007D6ABA" w:rsidP="0052539F">
            <w:pPr>
              <w:jc w:val="both"/>
            </w:pPr>
            <w:hyperlink r:id="rId9" w:history="1">
              <w:r w:rsidRPr="00AD09BE">
                <w:rPr>
                  <w:rStyle w:val="Hyperlink"/>
                </w:rPr>
                <w:t>https://www.w3schools.com/icons/fontawesome_icons_intro.asp</w:t>
              </w:r>
            </w:hyperlink>
          </w:p>
          <w:p w14:paraId="51A4D2DE" w14:textId="77777777" w:rsidR="007D6ABA" w:rsidRDefault="007D6ABA" w:rsidP="0052539F">
            <w:pPr>
              <w:jc w:val="both"/>
            </w:pPr>
          </w:p>
          <w:p w14:paraId="1DBAB8D4" w14:textId="125D0CFF" w:rsidR="00264F47" w:rsidRDefault="00D94984" w:rsidP="0052539F">
            <w:pPr>
              <w:jc w:val="both"/>
            </w:pPr>
            <w:r>
              <w:t>form</w:t>
            </w:r>
            <w:r w:rsidR="00CA0A1D">
              <w:t xml:space="preserve"> validation for warning messages:</w:t>
            </w:r>
          </w:p>
          <w:p w14:paraId="1F516181" w14:textId="5DF40818" w:rsidR="00264F47" w:rsidRDefault="00D94984" w:rsidP="0052539F">
            <w:pPr>
              <w:jc w:val="both"/>
            </w:pPr>
            <w:r w:rsidRPr="00D94984">
              <w:t>https://developer.mozilla.org/en-US/docs/Learn/Forms/Form_validation</w:t>
            </w:r>
          </w:p>
          <w:p w14:paraId="4DADC992" w14:textId="5F2ED8B2" w:rsidR="00CA0A1D" w:rsidRDefault="00CA0A1D" w:rsidP="0052539F">
            <w:pPr>
              <w:jc w:val="both"/>
            </w:pPr>
          </w:p>
          <w:p w14:paraId="50BBFFBB" w14:textId="57E960CB" w:rsidR="00CA0A1D" w:rsidRDefault="00CA0A1D" w:rsidP="0052539F">
            <w:pPr>
              <w:jc w:val="both"/>
            </w:pPr>
            <w:r>
              <w:t xml:space="preserve">creating </w:t>
            </w:r>
            <w:r w:rsidR="00903922">
              <w:t>forms:</w:t>
            </w:r>
          </w:p>
          <w:p w14:paraId="6A8B6DF7" w14:textId="3A53F8CB" w:rsidR="00CA0A1D" w:rsidRDefault="00CA0A1D" w:rsidP="0052539F">
            <w:pPr>
              <w:jc w:val="both"/>
            </w:pPr>
            <w:r w:rsidRPr="00CA0A1D">
              <w:t>https://www.w3schools.com/html/html_forms.asp</w:t>
            </w:r>
          </w:p>
          <w:p w14:paraId="4344E722" w14:textId="77777777" w:rsidR="00264F47" w:rsidRDefault="00264F47" w:rsidP="0052539F">
            <w:pPr>
              <w:jc w:val="both"/>
            </w:pPr>
          </w:p>
          <w:p w14:paraId="7426A9EE" w14:textId="77777777" w:rsidR="007D6ABA" w:rsidRDefault="007D6ABA" w:rsidP="0052539F">
            <w:pPr>
              <w:jc w:val="both"/>
            </w:pPr>
          </w:p>
          <w:p w14:paraId="4563DA4E" w14:textId="77777777" w:rsidR="00264F47" w:rsidRPr="00E87936" w:rsidRDefault="00264F47" w:rsidP="0052539F">
            <w:pPr>
              <w:jc w:val="both"/>
            </w:pPr>
          </w:p>
        </w:tc>
      </w:tr>
      <w:tr w:rsidR="0052539F" w:rsidRPr="00E87936" w14:paraId="11B1A034" w14:textId="77777777" w:rsidTr="0052539F">
        <w:trPr>
          <w:trHeight w:val="316"/>
        </w:trPr>
        <w:tc>
          <w:tcPr>
            <w:tcW w:w="2405" w:type="dxa"/>
          </w:tcPr>
          <w:p w14:paraId="7283E87D" w14:textId="77777777" w:rsidR="0052539F" w:rsidRPr="00E87936" w:rsidRDefault="0052539F" w:rsidP="0052539F">
            <w:pPr>
              <w:jc w:val="both"/>
            </w:pPr>
            <w:r w:rsidRPr="00E87936">
              <w:t>CSS</w:t>
            </w:r>
          </w:p>
        </w:tc>
        <w:tc>
          <w:tcPr>
            <w:tcW w:w="6779" w:type="dxa"/>
          </w:tcPr>
          <w:p w14:paraId="7C60AAFB" w14:textId="0DC0D5E8" w:rsidR="00903922" w:rsidRDefault="00903922" w:rsidP="0052539F">
            <w:pPr>
              <w:jc w:val="both"/>
            </w:pPr>
            <w:r>
              <w:t>CSS to alter Nav Bar:</w:t>
            </w:r>
          </w:p>
          <w:p w14:paraId="497AFAB2" w14:textId="19359FA2" w:rsidR="0052539F" w:rsidRDefault="00903922" w:rsidP="0052539F">
            <w:pPr>
              <w:jc w:val="both"/>
            </w:pPr>
            <w:hyperlink r:id="rId10" w:history="1">
              <w:r w:rsidRPr="00AD09BE">
                <w:rPr>
                  <w:rStyle w:val="Hyperlink"/>
                </w:rPr>
                <w:t>https://www.w3schools.com/css/css_navbar.asp</w:t>
              </w:r>
            </w:hyperlink>
          </w:p>
          <w:p w14:paraId="38F8F3D4" w14:textId="77777777" w:rsidR="00903922" w:rsidRDefault="00903922" w:rsidP="0052539F">
            <w:pPr>
              <w:jc w:val="both"/>
            </w:pPr>
          </w:p>
          <w:p w14:paraId="1B755F41" w14:textId="41AEEA0D" w:rsidR="00903922" w:rsidRDefault="00903922" w:rsidP="0052539F">
            <w:pPr>
              <w:jc w:val="both"/>
            </w:pPr>
            <w:r>
              <w:t>CSS to help with mobile display:</w:t>
            </w:r>
          </w:p>
          <w:p w14:paraId="73255E96" w14:textId="01BE02A3" w:rsidR="00903922" w:rsidRDefault="00903922" w:rsidP="0052539F">
            <w:pPr>
              <w:jc w:val="both"/>
            </w:pPr>
            <w:r w:rsidRPr="00903922">
              <w:t>https://www.w3schools.com/cssref/css3_pr_mediaquery.php</w:t>
            </w:r>
          </w:p>
          <w:p w14:paraId="574A07C5" w14:textId="77777777" w:rsidR="00903922" w:rsidRDefault="00903922" w:rsidP="0052539F">
            <w:pPr>
              <w:jc w:val="both"/>
            </w:pPr>
          </w:p>
          <w:p w14:paraId="3C37564B" w14:textId="725DDBF2" w:rsidR="00903922" w:rsidRDefault="00903922" w:rsidP="0052539F">
            <w:pPr>
              <w:jc w:val="both"/>
            </w:pPr>
            <w:r>
              <w:t>General styling:</w:t>
            </w:r>
          </w:p>
          <w:p w14:paraId="6CA5DEB3" w14:textId="2C1298A3" w:rsidR="00903922" w:rsidRDefault="00903922" w:rsidP="0052539F">
            <w:pPr>
              <w:jc w:val="both"/>
            </w:pPr>
            <w:r w:rsidRPr="00903922">
              <w:t>https://every-layout.dev/rudiments/global-and-local-styling/</w:t>
            </w:r>
          </w:p>
          <w:p w14:paraId="42AB101A" w14:textId="77777777" w:rsidR="00903922" w:rsidRDefault="00903922" w:rsidP="0052539F">
            <w:pPr>
              <w:jc w:val="both"/>
            </w:pPr>
          </w:p>
          <w:p w14:paraId="0DF05F1A" w14:textId="00B81282" w:rsidR="00264F47" w:rsidRDefault="00AB750B" w:rsidP="0052539F">
            <w:pPr>
              <w:jc w:val="both"/>
            </w:pPr>
            <w:r>
              <w:t>responsive styles</w:t>
            </w:r>
            <w:r w:rsidR="006313F5">
              <w:t xml:space="preserve"> / more complex Navbar styling</w:t>
            </w:r>
            <w:r>
              <w:t>:</w:t>
            </w:r>
          </w:p>
          <w:p w14:paraId="597D1327" w14:textId="3EF5FB47" w:rsidR="00264F47" w:rsidRDefault="00732E8E" w:rsidP="0052539F">
            <w:pPr>
              <w:jc w:val="both"/>
            </w:pPr>
            <w:r w:rsidRPr="00732E8E">
              <w:t>https://stackoverflow.com/questions/43760199/how-to-create-a-navbar-with-2-collapse-menu</w:t>
            </w:r>
          </w:p>
          <w:p w14:paraId="2E54AD8A" w14:textId="77777777" w:rsidR="00264F47" w:rsidRDefault="00264F47" w:rsidP="0052539F">
            <w:pPr>
              <w:jc w:val="both"/>
            </w:pPr>
          </w:p>
          <w:p w14:paraId="693811E3" w14:textId="31686838" w:rsidR="00C3503B" w:rsidRDefault="00C3503B" w:rsidP="0052539F">
            <w:pPr>
              <w:jc w:val="both"/>
            </w:pPr>
            <w:r>
              <w:t>Adding depth by using box shadows:</w:t>
            </w:r>
          </w:p>
          <w:p w14:paraId="7AFBA2E3" w14:textId="262DC3D7" w:rsidR="00C3503B" w:rsidRDefault="00C3503B" w:rsidP="0052539F">
            <w:pPr>
              <w:jc w:val="both"/>
            </w:pPr>
            <w:r w:rsidRPr="00C3503B">
              <w:t>https://css-tricks.com/almanac/properties/b/box-shadow/</w:t>
            </w:r>
          </w:p>
          <w:p w14:paraId="01924FF8" w14:textId="77777777" w:rsidR="00264F47" w:rsidRDefault="00264F47" w:rsidP="0052539F">
            <w:pPr>
              <w:jc w:val="both"/>
            </w:pPr>
          </w:p>
          <w:p w14:paraId="5FD3BC98" w14:textId="753987F6" w:rsidR="00C3503B" w:rsidRDefault="00C3503B" w:rsidP="0052539F">
            <w:pPr>
              <w:jc w:val="both"/>
            </w:pPr>
            <w:r>
              <w:t>hiding sections until called by using CSS:</w:t>
            </w:r>
          </w:p>
          <w:p w14:paraId="0F231D5F" w14:textId="6DA01EEE" w:rsidR="00C3503B" w:rsidRDefault="00C3503B" w:rsidP="0052539F">
            <w:pPr>
              <w:jc w:val="both"/>
            </w:pPr>
            <w:r w:rsidRPr="00C3503B">
              <w:t>https://www.w3schools.com/css/css_display_visibility.asp</w:t>
            </w:r>
          </w:p>
          <w:p w14:paraId="65127F7C" w14:textId="77777777" w:rsidR="00264F47" w:rsidRPr="00E87936" w:rsidRDefault="00264F47" w:rsidP="0052539F">
            <w:pPr>
              <w:jc w:val="both"/>
            </w:pPr>
          </w:p>
        </w:tc>
      </w:tr>
      <w:tr w:rsidR="0052539F" w:rsidRPr="00E87936" w14:paraId="761F0E0B" w14:textId="77777777" w:rsidTr="0052539F">
        <w:trPr>
          <w:trHeight w:val="316"/>
        </w:trPr>
        <w:tc>
          <w:tcPr>
            <w:tcW w:w="2405" w:type="dxa"/>
          </w:tcPr>
          <w:p w14:paraId="62566ACE" w14:textId="77777777" w:rsidR="001B5FF2" w:rsidRDefault="001B5FF2" w:rsidP="0052539F">
            <w:pPr>
              <w:jc w:val="both"/>
            </w:pPr>
          </w:p>
          <w:p w14:paraId="11B59687" w14:textId="77777777" w:rsidR="001B5FF2" w:rsidRDefault="001B5FF2" w:rsidP="0052539F">
            <w:pPr>
              <w:jc w:val="both"/>
            </w:pPr>
          </w:p>
          <w:p w14:paraId="3D0381BC" w14:textId="77777777" w:rsidR="001B5FF2" w:rsidRDefault="001B5FF2" w:rsidP="0052539F">
            <w:pPr>
              <w:jc w:val="both"/>
            </w:pPr>
          </w:p>
          <w:p w14:paraId="4DE8BB3B" w14:textId="77777777" w:rsidR="001B5FF2" w:rsidRDefault="001B5FF2" w:rsidP="0052539F">
            <w:pPr>
              <w:jc w:val="both"/>
            </w:pPr>
          </w:p>
          <w:p w14:paraId="2C677658" w14:textId="77777777" w:rsidR="001B5FF2" w:rsidRDefault="001B5FF2" w:rsidP="0052539F">
            <w:pPr>
              <w:jc w:val="both"/>
            </w:pPr>
          </w:p>
          <w:p w14:paraId="1A56819D" w14:textId="77777777" w:rsidR="001B5FF2" w:rsidRDefault="001B5FF2" w:rsidP="0052539F">
            <w:pPr>
              <w:jc w:val="both"/>
            </w:pPr>
          </w:p>
          <w:p w14:paraId="665B95E6" w14:textId="1833E7F6" w:rsidR="0052539F" w:rsidRPr="00E87936" w:rsidRDefault="0052539F" w:rsidP="0052539F">
            <w:pPr>
              <w:jc w:val="both"/>
            </w:pPr>
            <w:r w:rsidRPr="00E87936">
              <w:t>JavaScript</w:t>
            </w:r>
          </w:p>
        </w:tc>
        <w:tc>
          <w:tcPr>
            <w:tcW w:w="6779" w:type="dxa"/>
          </w:tcPr>
          <w:p w14:paraId="419CD148" w14:textId="77777777" w:rsidR="001B5FF2" w:rsidRDefault="001B5FF2" w:rsidP="0052539F">
            <w:pPr>
              <w:jc w:val="both"/>
            </w:pPr>
          </w:p>
          <w:p w14:paraId="2D2F0668" w14:textId="77777777" w:rsidR="001B5FF2" w:rsidRDefault="001B5FF2" w:rsidP="0052539F">
            <w:pPr>
              <w:jc w:val="both"/>
            </w:pPr>
          </w:p>
          <w:p w14:paraId="568F227A" w14:textId="77777777" w:rsidR="001B5FF2" w:rsidRDefault="001B5FF2" w:rsidP="0052539F">
            <w:pPr>
              <w:jc w:val="both"/>
            </w:pPr>
          </w:p>
          <w:p w14:paraId="189605EB" w14:textId="77777777" w:rsidR="001B5FF2" w:rsidRDefault="001B5FF2" w:rsidP="0052539F">
            <w:pPr>
              <w:jc w:val="both"/>
            </w:pPr>
          </w:p>
          <w:p w14:paraId="691301CE" w14:textId="4C2A94A9" w:rsidR="00003E0C" w:rsidRDefault="00003E0C" w:rsidP="0052539F">
            <w:pPr>
              <w:jc w:val="both"/>
            </w:pPr>
            <w:r>
              <w:lastRenderedPageBreak/>
              <w:t>Using onload event:</w:t>
            </w:r>
          </w:p>
          <w:p w14:paraId="4FA4CA32" w14:textId="7FEDB0A2" w:rsidR="001B5FF2" w:rsidRDefault="00000000" w:rsidP="0052539F">
            <w:pPr>
              <w:jc w:val="both"/>
            </w:pPr>
            <w:hyperlink r:id="rId11" w:history="1">
              <w:r w:rsidR="00003E0C" w:rsidRPr="00AD09BE">
                <w:rPr>
                  <w:rStyle w:val="Hyperlink"/>
                </w:rPr>
                <w:t>https://developer.mozilla.org/en-US/docs/Web/A</w:t>
              </w:r>
              <w:r w:rsidR="00003E0C" w:rsidRPr="00AD09BE">
                <w:rPr>
                  <w:rStyle w:val="Hyperlink"/>
                </w:rPr>
                <w:t>P</w:t>
              </w:r>
              <w:r w:rsidR="00003E0C" w:rsidRPr="00AD09BE">
                <w:rPr>
                  <w:rStyle w:val="Hyperlink"/>
                </w:rPr>
                <w:t>I/Window/load_event</w:t>
              </w:r>
            </w:hyperlink>
            <w:r w:rsidR="00003E0C">
              <w:t xml:space="preserve"> </w:t>
            </w:r>
          </w:p>
          <w:p w14:paraId="3D2BA067" w14:textId="77777777" w:rsidR="001B5FF2" w:rsidRDefault="001B5FF2" w:rsidP="0052539F">
            <w:pPr>
              <w:jc w:val="both"/>
            </w:pPr>
          </w:p>
          <w:p w14:paraId="277454D4" w14:textId="26801B0D" w:rsidR="00455FA4" w:rsidRDefault="001B5FF2" w:rsidP="0052539F">
            <w:pPr>
              <w:jc w:val="both"/>
            </w:pPr>
            <w:r>
              <w:t>o</w:t>
            </w:r>
            <w:r w:rsidR="00D55A21">
              <w:t xml:space="preserve">pening vacancies page from job title </w:t>
            </w:r>
            <w:r w:rsidR="004E326E">
              <w:t>button</w:t>
            </w:r>
            <w:r w:rsidR="00D55A21">
              <w:t>:</w:t>
            </w:r>
          </w:p>
          <w:p w14:paraId="647B5C86" w14:textId="62B04F36" w:rsidR="00264F47" w:rsidRDefault="00455FA4" w:rsidP="0052539F">
            <w:pPr>
              <w:jc w:val="both"/>
            </w:pPr>
            <w:r w:rsidRPr="00455FA4">
              <w:t>https://stackoverflow.com/questions/6303964/javascript-open-a-given-url-in-a-new-tab-by-clicking-a-button</w:t>
            </w:r>
          </w:p>
          <w:p w14:paraId="6B995ABE" w14:textId="77777777" w:rsidR="00264F47" w:rsidRDefault="00264F47" w:rsidP="0052539F">
            <w:pPr>
              <w:jc w:val="both"/>
            </w:pPr>
          </w:p>
          <w:p w14:paraId="79486D9E" w14:textId="05967A7E" w:rsidR="001B5FF2" w:rsidRDefault="001B5FF2" w:rsidP="001B5FF2">
            <w:pPr>
              <w:tabs>
                <w:tab w:val="left" w:pos="6240"/>
              </w:tabs>
              <w:jc w:val="both"/>
            </w:pPr>
            <w:r>
              <w:t>adding event listeners to forms and buttons:</w:t>
            </w:r>
          </w:p>
          <w:p w14:paraId="12241975" w14:textId="16CBCE90" w:rsidR="001B5FF2" w:rsidRDefault="001B5FF2" w:rsidP="0052539F">
            <w:pPr>
              <w:jc w:val="both"/>
            </w:pPr>
            <w:hyperlink r:id="rId12" w:history="1">
              <w:r w:rsidRPr="00AD09BE">
                <w:rPr>
                  <w:rStyle w:val="Hyperlink"/>
                </w:rPr>
                <w:t>https://developer.mozilla.or</w:t>
              </w:r>
              <w:r w:rsidRPr="00AD09BE">
                <w:rPr>
                  <w:rStyle w:val="Hyperlink"/>
                </w:rPr>
                <w:t>g</w:t>
              </w:r>
              <w:r w:rsidRPr="00AD09BE">
                <w:rPr>
                  <w:rStyle w:val="Hyperlink"/>
                </w:rPr>
                <w:t>/en-US/docs/Web/API/EventTarget/addEventListener</w:t>
              </w:r>
            </w:hyperlink>
          </w:p>
          <w:p w14:paraId="5D23EEDA" w14:textId="77777777" w:rsidR="001B5FF2" w:rsidRDefault="001B5FF2" w:rsidP="0052539F">
            <w:pPr>
              <w:jc w:val="both"/>
            </w:pPr>
          </w:p>
          <w:p w14:paraId="462AE7F8" w14:textId="1838F3C3" w:rsidR="001B5FF2" w:rsidRDefault="001B5FF2" w:rsidP="0052539F">
            <w:pPr>
              <w:jc w:val="both"/>
            </w:pPr>
            <w:r>
              <w:t>adding form validation, stopping invalid inputs</w:t>
            </w:r>
          </w:p>
          <w:p w14:paraId="06F6ADC4" w14:textId="2522BC76" w:rsidR="001B5FF2" w:rsidRDefault="001B5FF2" w:rsidP="0052539F">
            <w:pPr>
              <w:jc w:val="both"/>
            </w:pPr>
            <w:hyperlink r:id="rId13" w:history="1">
              <w:r w:rsidRPr="00AD09BE">
                <w:rPr>
                  <w:rStyle w:val="Hyperlink"/>
                </w:rPr>
                <w:t>https://www.w3schools.com/js/js_validation.asp</w:t>
              </w:r>
            </w:hyperlink>
          </w:p>
          <w:p w14:paraId="727DB644" w14:textId="77777777" w:rsidR="009C0256" w:rsidRDefault="009C0256" w:rsidP="0052539F">
            <w:pPr>
              <w:jc w:val="both"/>
            </w:pPr>
          </w:p>
          <w:p w14:paraId="6204897F" w14:textId="7396BF2E" w:rsidR="009C0256" w:rsidRDefault="009C0256" w:rsidP="0052539F">
            <w:pPr>
              <w:jc w:val="both"/>
            </w:pPr>
            <w:r>
              <w:t>helps display and calculate different outputs depending on input:</w:t>
            </w:r>
          </w:p>
          <w:p w14:paraId="513CC0BD" w14:textId="51D58489" w:rsidR="001B5FF2" w:rsidRDefault="009C0256" w:rsidP="0052539F">
            <w:pPr>
              <w:jc w:val="both"/>
            </w:pPr>
            <w:hyperlink r:id="rId14" w:history="1">
              <w:r w:rsidRPr="00AD09BE">
                <w:rPr>
                  <w:rStyle w:val="Hyperlink"/>
                </w:rPr>
                <w:t>https://www.programiz.com/javascript/switch-statement</w:t>
              </w:r>
            </w:hyperlink>
          </w:p>
          <w:p w14:paraId="593405D0" w14:textId="77777777" w:rsidR="009C0256" w:rsidRDefault="009C0256" w:rsidP="0052539F">
            <w:pPr>
              <w:jc w:val="both"/>
            </w:pPr>
          </w:p>
          <w:p w14:paraId="6376AB49" w14:textId="7089E269" w:rsidR="009C0256" w:rsidRDefault="009C0256" w:rsidP="0052539F">
            <w:pPr>
              <w:jc w:val="both"/>
            </w:pPr>
            <w:r>
              <w:t>display salary results to 2 decimal point:</w:t>
            </w:r>
          </w:p>
          <w:p w14:paraId="113A0109" w14:textId="1385223F" w:rsidR="009C0256" w:rsidRDefault="009C0256" w:rsidP="0052539F">
            <w:pPr>
              <w:jc w:val="both"/>
            </w:pPr>
            <w:hyperlink r:id="rId15" w:history="1">
              <w:r w:rsidRPr="00AD09BE">
                <w:rPr>
                  <w:rStyle w:val="Hyperlink"/>
                </w:rPr>
                <w:t>https://developer.mozilla.org/en-US/docs/Web/JavaScript/Reference/Global_Objects/Number/toFixed</w:t>
              </w:r>
            </w:hyperlink>
          </w:p>
          <w:p w14:paraId="7E442970" w14:textId="77777777" w:rsidR="009C0256" w:rsidRDefault="009C0256" w:rsidP="0052539F">
            <w:pPr>
              <w:jc w:val="both"/>
            </w:pPr>
          </w:p>
          <w:p w14:paraId="34D4DA23" w14:textId="50439B2E" w:rsidR="002717DA" w:rsidRDefault="002717DA" w:rsidP="0052539F">
            <w:pPr>
              <w:jc w:val="both"/>
            </w:pPr>
            <w:r>
              <w:t>extracting data from pay page to search in vacancies page</w:t>
            </w:r>
            <w:r w:rsidR="00B2689C">
              <w:t>:</w:t>
            </w:r>
          </w:p>
          <w:p w14:paraId="3F8F8ACC" w14:textId="34AD3579" w:rsidR="009C0256" w:rsidRDefault="002717DA" w:rsidP="0052539F">
            <w:pPr>
              <w:jc w:val="both"/>
            </w:pPr>
            <w:hyperlink r:id="rId16" w:history="1">
              <w:r w:rsidRPr="00AD09BE">
                <w:rPr>
                  <w:rStyle w:val="Hyperlink"/>
                </w:rPr>
                <w:t>https://developer.mozilla.org/en-US/docs/Web/API/URLSearchParams/URLSearchParams</w:t>
              </w:r>
            </w:hyperlink>
          </w:p>
          <w:p w14:paraId="718958E5" w14:textId="77777777" w:rsidR="00901FC2" w:rsidRDefault="00901FC2" w:rsidP="0052539F">
            <w:pPr>
              <w:jc w:val="both"/>
            </w:pPr>
          </w:p>
          <w:p w14:paraId="2218D4E6" w14:textId="6B518ECA" w:rsidR="00901FC2" w:rsidRDefault="00901FC2" w:rsidP="0052539F">
            <w:pPr>
              <w:jc w:val="both"/>
            </w:pPr>
            <w:r>
              <w:t>fetching data from both API’s:</w:t>
            </w:r>
          </w:p>
          <w:p w14:paraId="308E6291" w14:textId="431CA604" w:rsidR="00901FC2" w:rsidRDefault="00901FC2" w:rsidP="0052539F">
            <w:pPr>
              <w:jc w:val="both"/>
            </w:pPr>
            <w:r w:rsidRPr="00901FC2">
              <w:t>https://www.freecodecamp.org/news/how-to-fetch-data-from-an-api-using-the-fetch-api-in-javascript/#:~:text=The%20fetch()%20function%20is,method%2C%20headers%2C%20and%20more.</w:t>
            </w:r>
          </w:p>
          <w:p w14:paraId="1F219812" w14:textId="77777777" w:rsidR="002717DA" w:rsidRDefault="002717DA" w:rsidP="0052539F">
            <w:pPr>
              <w:jc w:val="both"/>
            </w:pPr>
          </w:p>
          <w:p w14:paraId="68F7C848" w14:textId="29056D6C" w:rsidR="00901FC2" w:rsidRDefault="00B2689C" w:rsidP="0052539F">
            <w:pPr>
              <w:jc w:val="both"/>
            </w:pPr>
            <w:r>
              <w:t>Display data (vacancies/job info) after fetched from API’s:</w:t>
            </w:r>
          </w:p>
          <w:p w14:paraId="11D22843" w14:textId="65C83FE2" w:rsidR="00901FC2" w:rsidRDefault="00B2689C" w:rsidP="0052539F">
            <w:pPr>
              <w:jc w:val="both"/>
            </w:pPr>
            <w:hyperlink r:id="rId17" w:history="1">
              <w:r w:rsidRPr="00AD09BE">
                <w:rPr>
                  <w:rStyle w:val="Hyperlink"/>
                </w:rPr>
                <w:t>https://w3collective.com/fetch-display-api-data-javascript/</w:t>
              </w:r>
            </w:hyperlink>
          </w:p>
          <w:p w14:paraId="29A6ABDF" w14:textId="77777777" w:rsidR="00B2689C" w:rsidRDefault="00B2689C" w:rsidP="0052539F">
            <w:pPr>
              <w:jc w:val="both"/>
            </w:pPr>
          </w:p>
          <w:p w14:paraId="00AE5069" w14:textId="510ADE77" w:rsidR="00B2689C" w:rsidRDefault="00B2689C" w:rsidP="0052539F">
            <w:pPr>
              <w:jc w:val="both"/>
            </w:pPr>
            <w:r>
              <w:t>dynamically hide/show details of each vacancy:</w:t>
            </w:r>
          </w:p>
          <w:p w14:paraId="5C115F29" w14:textId="28696CE8" w:rsidR="002717DA" w:rsidRDefault="00B2689C" w:rsidP="0052539F">
            <w:pPr>
              <w:jc w:val="both"/>
            </w:pPr>
            <w:r w:rsidRPr="00B2689C">
              <w:t>https://taulantfhakaj.medium.com/how-to-hide-information-with-an-event-listener-javascript-563d9aad5530</w:t>
            </w:r>
          </w:p>
          <w:p w14:paraId="753B1199" w14:textId="77777777" w:rsidR="00264F47" w:rsidRPr="00E87936" w:rsidRDefault="00264F47" w:rsidP="0052539F">
            <w:pPr>
              <w:jc w:val="both"/>
            </w:pPr>
          </w:p>
        </w:tc>
      </w:tr>
      <w:tr w:rsidR="0052539F" w:rsidRPr="00E87936" w14:paraId="24539508" w14:textId="77777777" w:rsidTr="0052539F">
        <w:trPr>
          <w:trHeight w:val="316"/>
        </w:trPr>
        <w:tc>
          <w:tcPr>
            <w:tcW w:w="2405" w:type="dxa"/>
          </w:tcPr>
          <w:p w14:paraId="206AB8C1" w14:textId="77777777" w:rsidR="0052539F" w:rsidRPr="00E87936" w:rsidRDefault="0052539F" w:rsidP="0052539F">
            <w:pPr>
              <w:jc w:val="both"/>
            </w:pPr>
            <w:r w:rsidRPr="00E87936">
              <w:lastRenderedPageBreak/>
              <w:t>Image</w:t>
            </w:r>
            <w:r w:rsidR="00264F47">
              <w:t>s</w:t>
            </w:r>
          </w:p>
        </w:tc>
        <w:tc>
          <w:tcPr>
            <w:tcW w:w="6779" w:type="dxa"/>
          </w:tcPr>
          <w:p w14:paraId="393E8839" w14:textId="32750A44" w:rsidR="0052539F" w:rsidRDefault="00470FB7" w:rsidP="0052539F">
            <w:pPr>
              <w:jc w:val="both"/>
            </w:pPr>
            <w:r>
              <w:t>Homepage image:</w:t>
            </w:r>
          </w:p>
          <w:p w14:paraId="2EFCD0D1" w14:textId="031A85CB" w:rsidR="00264F47" w:rsidRDefault="00470FB7" w:rsidP="0052539F">
            <w:pPr>
              <w:jc w:val="both"/>
            </w:pPr>
            <w:r w:rsidRPr="00470FB7">
              <w:t>https://www.google.com/imgres?imgurl=https://churchillsquareconsulting.com/wp-content/uploads/2018/10/job-search-in-newspaper-vector.jpg&amp;imgrefurl=https://churchillsquareconsulting.com/course/getting-your-job-search-started/&amp;h=490&amp;w=700&amp;tbnid=sTbefZcobBSVdM&amp;source=sa.im&amp;tbnh=188&amp;tbnw=268&amp;usg=AI4_-kRsfJEX3n1ZGxnZF0eLgNppfAdb5w&amp;vet=1&amp;docid=ax6b_PQGJ8UiIM</w:t>
            </w:r>
          </w:p>
          <w:p w14:paraId="33E3C129" w14:textId="77777777" w:rsidR="00264F47" w:rsidRDefault="00264F47" w:rsidP="0052539F">
            <w:pPr>
              <w:jc w:val="both"/>
            </w:pPr>
          </w:p>
          <w:p w14:paraId="43761690" w14:textId="77777777" w:rsidR="00264F47" w:rsidRDefault="00264F47" w:rsidP="0052539F">
            <w:pPr>
              <w:jc w:val="both"/>
            </w:pPr>
          </w:p>
          <w:p w14:paraId="244C75E5" w14:textId="77777777" w:rsidR="00264F47" w:rsidRPr="00E87936" w:rsidRDefault="00264F47" w:rsidP="0052539F">
            <w:pPr>
              <w:jc w:val="both"/>
            </w:pPr>
          </w:p>
        </w:tc>
      </w:tr>
    </w:tbl>
    <w:p w14:paraId="35890848" w14:textId="77777777" w:rsidR="00E942AD" w:rsidRPr="00E87936" w:rsidRDefault="00E942AD" w:rsidP="00396119">
      <w:pPr>
        <w:pStyle w:val="Caption"/>
        <w:keepNext/>
      </w:pPr>
    </w:p>
    <w:p w14:paraId="650F8AB8" w14:textId="77777777" w:rsidR="001B764C" w:rsidRPr="00E87936" w:rsidRDefault="001B764C" w:rsidP="00E942AD">
      <w:pPr>
        <w:jc w:val="both"/>
      </w:pPr>
    </w:p>
    <w:p w14:paraId="2049A982" w14:textId="77777777" w:rsidR="001F4B93" w:rsidRPr="00E87936" w:rsidRDefault="001F4B93" w:rsidP="00E942AD">
      <w:pPr>
        <w:jc w:val="both"/>
        <w:rPr>
          <w:color w:val="000000" w:themeColor="text1"/>
        </w:rPr>
      </w:pPr>
    </w:p>
    <w:sectPr w:rsidR="001F4B93" w:rsidRPr="00E87936" w:rsidSect="00396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F4AE" w14:textId="77777777" w:rsidR="00C50F20" w:rsidRDefault="00C50F20" w:rsidP="00BC48A6">
      <w:r>
        <w:separator/>
      </w:r>
    </w:p>
  </w:endnote>
  <w:endnote w:type="continuationSeparator" w:id="0">
    <w:p w14:paraId="214DDE42" w14:textId="77777777" w:rsidR="00C50F20" w:rsidRDefault="00C50F20" w:rsidP="00BC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4AE2" w14:textId="77777777" w:rsidR="00C50F20" w:rsidRDefault="00C50F20" w:rsidP="00BC48A6">
      <w:r>
        <w:separator/>
      </w:r>
    </w:p>
  </w:footnote>
  <w:footnote w:type="continuationSeparator" w:id="0">
    <w:p w14:paraId="4ACF674F" w14:textId="77777777" w:rsidR="00C50F20" w:rsidRDefault="00C50F20" w:rsidP="00BC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B96"/>
    <w:multiLevelType w:val="hybridMultilevel"/>
    <w:tmpl w:val="86168F26"/>
    <w:lvl w:ilvl="0" w:tplc="18F6E34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70E4A"/>
    <w:multiLevelType w:val="hybridMultilevel"/>
    <w:tmpl w:val="CB3EAE6E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10C2"/>
    <w:multiLevelType w:val="hybridMultilevel"/>
    <w:tmpl w:val="3CC485B4"/>
    <w:lvl w:ilvl="0" w:tplc="18F6E3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45C6"/>
    <w:multiLevelType w:val="hybridMultilevel"/>
    <w:tmpl w:val="EC1CB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82B"/>
    <w:multiLevelType w:val="hybridMultilevel"/>
    <w:tmpl w:val="193EBC4C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E5802"/>
    <w:multiLevelType w:val="hybridMultilevel"/>
    <w:tmpl w:val="9F40D07C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7E66"/>
    <w:multiLevelType w:val="hybridMultilevel"/>
    <w:tmpl w:val="FAF4FF88"/>
    <w:lvl w:ilvl="0" w:tplc="18F6E3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A6249"/>
    <w:multiLevelType w:val="hybridMultilevel"/>
    <w:tmpl w:val="035EAD42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5837"/>
    <w:multiLevelType w:val="hybridMultilevel"/>
    <w:tmpl w:val="D25CD170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6B3C"/>
    <w:multiLevelType w:val="hybridMultilevel"/>
    <w:tmpl w:val="6C544A2C"/>
    <w:lvl w:ilvl="0" w:tplc="18F6E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E7A86"/>
    <w:multiLevelType w:val="hybridMultilevel"/>
    <w:tmpl w:val="F230CF06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03099">
    <w:abstractNumId w:val="4"/>
  </w:num>
  <w:num w:numId="2" w16cid:durableId="848914088">
    <w:abstractNumId w:val="5"/>
  </w:num>
  <w:num w:numId="3" w16cid:durableId="2022316728">
    <w:abstractNumId w:val="10"/>
  </w:num>
  <w:num w:numId="4" w16cid:durableId="1839029727">
    <w:abstractNumId w:val="0"/>
  </w:num>
  <w:num w:numId="5" w16cid:durableId="343099056">
    <w:abstractNumId w:val="7"/>
  </w:num>
  <w:num w:numId="6" w16cid:durableId="746345052">
    <w:abstractNumId w:val="1"/>
  </w:num>
  <w:num w:numId="7" w16cid:durableId="561067356">
    <w:abstractNumId w:val="8"/>
  </w:num>
  <w:num w:numId="8" w16cid:durableId="298607920">
    <w:abstractNumId w:val="6"/>
  </w:num>
  <w:num w:numId="9" w16cid:durableId="1571379732">
    <w:abstractNumId w:val="2"/>
  </w:num>
  <w:num w:numId="10" w16cid:durableId="1783956316">
    <w:abstractNumId w:val="9"/>
  </w:num>
  <w:num w:numId="11" w16cid:durableId="70469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C"/>
    <w:rsid w:val="00003053"/>
    <w:rsid w:val="00003E0C"/>
    <w:rsid w:val="00007A05"/>
    <w:rsid w:val="00030F66"/>
    <w:rsid w:val="00053731"/>
    <w:rsid w:val="00053DCC"/>
    <w:rsid w:val="00055D87"/>
    <w:rsid w:val="0006379E"/>
    <w:rsid w:val="00070EFD"/>
    <w:rsid w:val="000B2A96"/>
    <w:rsid w:val="000D4542"/>
    <w:rsid w:val="000E066E"/>
    <w:rsid w:val="000E1980"/>
    <w:rsid w:val="000E39D3"/>
    <w:rsid w:val="000F54FF"/>
    <w:rsid w:val="001014E3"/>
    <w:rsid w:val="00105185"/>
    <w:rsid w:val="00114B76"/>
    <w:rsid w:val="001263D7"/>
    <w:rsid w:val="00133118"/>
    <w:rsid w:val="001356C2"/>
    <w:rsid w:val="001542EB"/>
    <w:rsid w:val="0017540F"/>
    <w:rsid w:val="00181F26"/>
    <w:rsid w:val="00191A30"/>
    <w:rsid w:val="001B2301"/>
    <w:rsid w:val="001B5A30"/>
    <w:rsid w:val="001B5FF2"/>
    <w:rsid w:val="001B764C"/>
    <w:rsid w:val="001E48FE"/>
    <w:rsid w:val="001E7DED"/>
    <w:rsid w:val="001F3E44"/>
    <w:rsid w:val="001F4B93"/>
    <w:rsid w:val="001F6FA9"/>
    <w:rsid w:val="0020565D"/>
    <w:rsid w:val="00215A6D"/>
    <w:rsid w:val="00217E7E"/>
    <w:rsid w:val="00223F72"/>
    <w:rsid w:val="0022538D"/>
    <w:rsid w:val="00252D18"/>
    <w:rsid w:val="00264F47"/>
    <w:rsid w:val="002717DA"/>
    <w:rsid w:val="00271BC8"/>
    <w:rsid w:val="0027439B"/>
    <w:rsid w:val="00283B59"/>
    <w:rsid w:val="00285A3B"/>
    <w:rsid w:val="00285B80"/>
    <w:rsid w:val="00285CFC"/>
    <w:rsid w:val="002B258B"/>
    <w:rsid w:val="002B6D0B"/>
    <w:rsid w:val="002C3208"/>
    <w:rsid w:val="002E7004"/>
    <w:rsid w:val="002F27CC"/>
    <w:rsid w:val="0030707A"/>
    <w:rsid w:val="00316A31"/>
    <w:rsid w:val="00335476"/>
    <w:rsid w:val="0034457A"/>
    <w:rsid w:val="00370315"/>
    <w:rsid w:val="00374068"/>
    <w:rsid w:val="00385362"/>
    <w:rsid w:val="00386B48"/>
    <w:rsid w:val="00396119"/>
    <w:rsid w:val="00397728"/>
    <w:rsid w:val="003A0E06"/>
    <w:rsid w:val="003A2A88"/>
    <w:rsid w:val="003A3272"/>
    <w:rsid w:val="003A5ACA"/>
    <w:rsid w:val="003D557C"/>
    <w:rsid w:val="003E4C65"/>
    <w:rsid w:val="003E6C3A"/>
    <w:rsid w:val="003F0A6B"/>
    <w:rsid w:val="003F0E8F"/>
    <w:rsid w:val="00415DB5"/>
    <w:rsid w:val="00416CAC"/>
    <w:rsid w:val="00430470"/>
    <w:rsid w:val="00436652"/>
    <w:rsid w:val="00440257"/>
    <w:rsid w:val="0044147F"/>
    <w:rsid w:val="004554BC"/>
    <w:rsid w:val="00455FA4"/>
    <w:rsid w:val="0045696D"/>
    <w:rsid w:val="00456AB3"/>
    <w:rsid w:val="00460266"/>
    <w:rsid w:val="00470FB7"/>
    <w:rsid w:val="00480A37"/>
    <w:rsid w:val="004B2FD8"/>
    <w:rsid w:val="004C1CA2"/>
    <w:rsid w:val="004C7FB3"/>
    <w:rsid w:val="004D1963"/>
    <w:rsid w:val="004D40B2"/>
    <w:rsid w:val="004E326E"/>
    <w:rsid w:val="004E76F0"/>
    <w:rsid w:val="00507651"/>
    <w:rsid w:val="005244DD"/>
    <w:rsid w:val="005248B6"/>
    <w:rsid w:val="0052539F"/>
    <w:rsid w:val="00532C1B"/>
    <w:rsid w:val="00534B7C"/>
    <w:rsid w:val="00535E51"/>
    <w:rsid w:val="00544535"/>
    <w:rsid w:val="00553213"/>
    <w:rsid w:val="00556C19"/>
    <w:rsid w:val="005827D2"/>
    <w:rsid w:val="00591175"/>
    <w:rsid w:val="005B2F76"/>
    <w:rsid w:val="005B4E99"/>
    <w:rsid w:val="005D456D"/>
    <w:rsid w:val="006313F5"/>
    <w:rsid w:val="00644B7A"/>
    <w:rsid w:val="00651180"/>
    <w:rsid w:val="00654697"/>
    <w:rsid w:val="00656A7E"/>
    <w:rsid w:val="00661DD1"/>
    <w:rsid w:val="0066462D"/>
    <w:rsid w:val="006A57A2"/>
    <w:rsid w:val="006D027C"/>
    <w:rsid w:val="006E07C7"/>
    <w:rsid w:val="0070714E"/>
    <w:rsid w:val="00712A31"/>
    <w:rsid w:val="00713396"/>
    <w:rsid w:val="00714C3F"/>
    <w:rsid w:val="00717978"/>
    <w:rsid w:val="007239B1"/>
    <w:rsid w:val="007268A4"/>
    <w:rsid w:val="00732E8E"/>
    <w:rsid w:val="0073543D"/>
    <w:rsid w:val="00777368"/>
    <w:rsid w:val="007806E2"/>
    <w:rsid w:val="00783C78"/>
    <w:rsid w:val="00783FC3"/>
    <w:rsid w:val="0078454C"/>
    <w:rsid w:val="00790C38"/>
    <w:rsid w:val="0079295C"/>
    <w:rsid w:val="00795B69"/>
    <w:rsid w:val="007B1B00"/>
    <w:rsid w:val="007B330E"/>
    <w:rsid w:val="007B6BDD"/>
    <w:rsid w:val="007B6EA3"/>
    <w:rsid w:val="007D6ABA"/>
    <w:rsid w:val="007E42E9"/>
    <w:rsid w:val="007F51BE"/>
    <w:rsid w:val="00805627"/>
    <w:rsid w:val="00826FA3"/>
    <w:rsid w:val="008325CD"/>
    <w:rsid w:val="00840AFF"/>
    <w:rsid w:val="0085046A"/>
    <w:rsid w:val="008738FC"/>
    <w:rsid w:val="00876872"/>
    <w:rsid w:val="0088544C"/>
    <w:rsid w:val="008922F9"/>
    <w:rsid w:val="00894DE5"/>
    <w:rsid w:val="008A2A02"/>
    <w:rsid w:val="008C0A93"/>
    <w:rsid w:val="008D05CD"/>
    <w:rsid w:val="008D0AC6"/>
    <w:rsid w:val="008D1E06"/>
    <w:rsid w:val="00901FC2"/>
    <w:rsid w:val="009036F8"/>
    <w:rsid w:val="00903922"/>
    <w:rsid w:val="00920FB6"/>
    <w:rsid w:val="0092388A"/>
    <w:rsid w:val="00931EF2"/>
    <w:rsid w:val="00937FC5"/>
    <w:rsid w:val="00944C59"/>
    <w:rsid w:val="00954EAF"/>
    <w:rsid w:val="0098015F"/>
    <w:rsid w:val="009A1038"/>
    <w:rsid w:val="009A3402"/>
    <w:rsid w:val="009A443F"/>
    <w:rsid w:val="009A6E4D"/>
    <w:rsid w:val="009A6F16"/>
    <w:rsid w:val="009B1158"/>
    <w:rsid w:val="009B2138"/>
    <w:rsid w:val="009B5603"/>
    <w:rsid w:val="009C0256"/>
    <w:rsid w:val="009C393F"/>
    <w:rsid w:val="00A1652B"/>
    <w:rsid w:val="00A402A8"/>
    <w:rsid w:val="00A703FA"/>
    <w:rsid w:val="00A73F0E"/>
    <w:rsid w:val="00A77ED7"/>
    <w:rsid w:val="00A90EA0"/>
    <w:rsid w:val="00A97928"/>
    <w:rsid w:val="00AA079C"/>
    <w:rsid w:val="00AA4F79"/>
    <w:rsid w:val="00AB750B"/>
    <w:rsid w:val="00AC5EA7"/>
    <w:rsid w:val="00AC66E6"/>
    <w:rsid w:val="00AD2FF0"/>
    <w:rsid w:val="00B14911"/>
    <w:rsid w:val="00B14B36"/>
    <w:rsid w:val="00B2689C"/>
    <w:rsid w:val="00B34A78"/>
    <w:rsid w:val="00B37D51"/>
    <w:rsid w:val="00B45A8C"/>
    <w:rsid w:val="00B5275D"/>
    <w:rsid w:val="00B619AF"/>
    <w:rsid w:val="00B668F8"/>
    <w:rsid w:val="00B72F70"/>
    <w:rsid w:val="00B80050"/>
    <w:rsid w:val="00BA1076"/>
    <w:rsid w:val="00BC2C2B"/>
    <w:rsid w:val="00BC48A6"/>
    <w:rsid w:val="00BD5305"/>
    <w:rsid w:val="00BD7EDB"/>
    <w:rsid w:val="00C20DE8"/>
    <w:rsid w:val="00C27713"/>
    <w:rsid w:val="00C3503B"/>
    <w:rsid w:val="00C40093"/>
    <w:rsid w:val="00C43749"/>
    <w:rsid w:val="00C50F20"/>
    <w:rsid w:val="00C512FE"/>
    <w:rsid w:val="00C55351"/>
    <w:rsid w:val="00C64E5A"/>
    <w:rsid w:val="00C653C9"/>
    <w:rsid w:val="00C82538"/>
    <w:rsid w:val="00C93FFB"/>
    <w:rsid w:val="00CA0A1D"/>
    <w:rsid w:val="00CA6058"/>
    <w:rsid w:val="00CA7B8A"/>
    <w:rsid w:val="00CB1D64"/>
    <w:rsid w:val="00CC0D00"/>
    <w:rsid w:val="00CC483C"/>
    <w:rsid w:val="00CC75B3"/>
    <w:rsid w:val="00CF11C0"/>
    <w:rsid w:val="00CF40B0"/>
    <w:rsid w:val="00D060DE"/>
    <w:rsid w:val="00D06A9B"/>
    <w:rsid w:val="00D15434"/>
    <w:rsid w:val="00D46EDE"/>
    <w:rsid w:val="00D55A21"/>
    <w:rsid w:val="00D60A9F"/>
    <w:rsid w:val="00D8109D"/>
    <w:rsid w:val="00D94984"/>
    <w:rsid w:val="00D95F02"/>
    <w:rsid w:val="00DA6F4A"/>
    <w:rsid w:val="00DC39A4"/>
    <w:rsid w:val="00DD01E5"/>
    <w:rsid w:val="00DD2C4F"/>
    <w:rsid w:val="00DE12E6"/>
    <w:rsid w:val="00DE1A24"/>
    <w:rsid w:val="00DE5310"/>
    <w:rsid w:val="00DF1812"/>
    <w:rsid w:val="00DF597D"/>
    <w:rsid w:val="00DF68DA"/>
    <w:rsid w:val="00DF7E81"/>
    <w:rsid w:val="00E06DDF"/>
    <w:rsid w:val="00E1780C"/>
    <w:rsid w:val="00E21BED"/>
    <w:rsid w:val="00E2740B"/>
    <w:rsid w:val="00E41A88"/>
    <w:rsid w:val="00E57DC6"/>
    <w:rsid w:val="00E62B19"/>
    <w:rsid w:val="00E663B2"/>
    <w:rsid w:val="00E705DE"/>
    <w:rsid w:val="00E733B4"/>
    <w:rsid w:val="00E75EB4"/>
    <w:rsid w:val="00E77F09"/>
    <w:rsid w:val="00E81225"/>
    <w:rsid w:val="00E815CB"/>
    <w:rsid w:val="00E86CF9"/>
    <w:rsid w:val="00E87936"/>
    <w:rsid w:val="00E942AD"/>
    <w:rsid w:val="00E95932"/>
    <w:rsid w:val="00E95BD1"/>
    <w:rsid w:val="00EA131F"/>
    <w:rsid w:val="00EA4E61"/>
    <w:rsid w:val="00EB1256"/>
    <w:rsid w:val="00EB4602"/>
    <w:rsid w:val="00EC5073"/>
    <w:rsid w:val="00EC5B38"/>
    <w:rsid w:val="00EC6702"/>
    <w:rsid w:val="00F06F5A"/>
    <w:rsid w:val="00F12D91"/>
    <w:rsid w:val="00F25B2A"/>
    <w:rsid w:val="00F25CBE"/>
    <w:rsid w:val="00F50087"/>
    <w:rsid w:val="00F65344"/>
    <w:rsid w:val="00F9751A"/>
    <w:rsid w:val="00FA1A71"/>
    <w:rsid w:val="00FC2719"/>
    <w:rsid w:val="00FC60AD"/>
    <w:rsid w:val="00FC6452"/>
    <w:rsid w:val="00FF0812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8E98"/>
  <w15:docId w15:val="{68EC1DFE-9398-2B43-9AA6-5094EAF5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2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40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853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3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3B5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4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8B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12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81225"/>
  </w:style>
  <w:style w:type="paragraph" w:styleId="FootnoteText">
    <w:name w:val="footnote text"/>
    <w:basedOn w:val="Normal"/>
    <w:link w:val="FootnoteTextChar"/>
    <w:uiPriority w:val="99"/>
    <w:semiHidden/>
    <w:unhideWhenUsed/>
    <w:rsid w:val="00BC48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48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48A6"/>
    <w:rPr>
      <w:vertAlign w:val="superscript"/>
    </w:rPr>
  </w:style>
  <w:style w:type="character" w:customStyle="1" w:styleId="objectbox">
    <w:name w:val="objectbox"/>
    <w:basedOn w:val="DefaultParagraphFont"/>
    <w:rsid w:val="009C393F"/>
  </w:style>
  <w:style w:type="paragraph" w:styleId="BalloonText">
    <w:name w:val="Balloon Text"/>
    <w:basedOn w:val="Normal"/>
    <w:link w:val="BalloonTextChar"/>
    <w:uiPriority w:val="99"/>
    <w:semiHidden/>
    <w:unhideWhenUsed/>
    <w:rsid w:val="00436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65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E700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E70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0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www.w3schools.com/js/js_validation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EventTarget/addEventListener" TargetMode="External"/><Relationship Id="rId17" Type="http://schemas.openxmlformats.org/officeDocument/2006/relationships/hyperlink" Target="https://w3collective.com/fetch-display-api-data-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URLSearchParams/URLSearchPara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Window/load_ev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Number/toFixed" TargetMode="External"/><Relationship Id="rId10" Type="http://schemas.openxmlformats.org/officeDocument/2006/relationships/hyperlink" Target="https://www.w3schools.com/css/css_navbar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icons/fontawesome_icons_intro.asp" TargetMode="External"/><Relationship Id="rId14" Type="http://schemas.openxmlformats.org/officeDocument/2006/relationships/hyperlink" Target="https://www.programiz.com/javascript/switch-statem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ob/Downloads/Sourc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161D4D-498A-4010-8F24-EBC01DC1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Sources Template.dotx</Template>
  <TotalTime>39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Bashir, Mohammad</cp:lastModifiedBy>
  <cp:revision>15</cp:revision>
  <dcterms:created xsi:type="dcterms:W3CDTF">2023-03-03T08:14:00Z</dcterms:created>
  <dcterms:modified xsi:type="dcterms:W3CDTF">2024-04-20T21:30:00Z</dcterms:modified>
</cp:coreProperties>
</file>